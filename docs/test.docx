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C336" w14:textId="61D2288A" w:rsidR="001037C2" w:rsidRDefault="00614E5B" w:rsidP="001C2959">
      <w:r>
        <w:rPr>
          <w:noProof/>
        </w:rPr>
        <w:drawing>
          <wp:inline distT="0" distB="0" distL="0" distR="0" wp14:anchorId="3A17B390" wp14:editId="2A10A834">
            <wp:extent cx="6645910" cy="4427220"/>
            <wp:effectExtent l="0" t="0" r="2540" b="0"/>
            <wp:docPr id="46061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06D2" w14:textId="016F4AF0" w:rsidR="00614E5B" w:rsidRPr="001C2959" w:rsidRDefault="00614E5B" w:rsidP="001C2959">
      <w:r>
        <w:rPr>
          <w:noProof/>
        </w:rPr>
        <w:lastRenderedPageBreak/>
        <w:drawing>
          <wp:inline distT="0" distB="0" distL="0" distR="0" wp14:anchorId="787CB33F" wp14:editId="15489224">
            <wp:extent cx="6645910" cy="4427220"/>
            <wp:effectExtent l="0" t="0" r="2540" b="0"/>
            <wp:docPr id="2059590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C84EE" wp14:editId="76D62AB3">
            <wp:extent cx="6645910" cy="4427220"/>
            <wp:effectExtent l="0" t="0" r="2540" b="0"/>
            <wp:docPr id="904709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E4E058" wp14:editId="53033503">
            <wp:extent cx="6645910" cy="4427220"/>
            <wp:effectExtent l="0" t="0" r="2540" b="0"/>
            <wp:docPr id="12116290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A8996" wp14:editId="23B896CB">
            <wp:extent cx="6645910" cy="4427220"/>
            <wp:effectExtent l="0" t="0" r="2540" b="0"/>
            <wp:docPr id="1500454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DAD657" wp14:editId="5EC220D3">
            <wp:extent cx="6645910" cy="4427220"/>
            <wp:effectExtent l="0" t="0" r="2540" b="0"/>
            <wp:docPr id="9962317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4E06B" wp14:editId="796459C7">
            <wp:extent cx="6645910" cy="4427220"/>
            <wp:effectExtent l="0" t="0" r="2540" b="0"/>
            <wp:docPr id="1798378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21CD57" wp14:editId="23300923">
            <wp:extent cx="6645910" cy="4427220"/>
            <wp:effectExtent l="0" t="0" r="2540" b="0"/>
            <wp:docPr id="18769184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5E7FD" wp14:editId="70A2F028">
            <wp:extent cx="6645910" cy="4427220"/>
            <wp:effectExtent l="0" t="0" r="2540" b="0"/>
            <wp:docPr id="822991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CFD3C7" wp14:editId="69A76DB9">
            <wp:extent cx="6645910" cy="4427220"/>
            <wp:effectExtent l="0" t="0" r="2540" b="0"/>
            <wp:docPr id="11506347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vvvv</w:t>
      </w:r>
      <w:r w:rsidR="00B65EDC">
        <w:rPr>
          <w:noProof/>
        </w:rPr>
        <w:drawing>
          <wp:inline distT="0" distB="0" distL="0" distR="0" wp14:anchorId="582672E4" wp14:editId="44994568">
            <wp:extent cx="6645910" cy="4427220"/>
            <wp:effectExtent l="0" t="0" r="2540" b="0"/>
            <wp:docPr id="11012060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EDC">
        <w:rPr>
          <w:noProof/>
        </w:rPr>
        <w:lastRenderedPageBreak/>
        <w:drawing>
          <wp:inline distT="0" distB="0" distL="0" distR="0" wp14:anchorId="75DC18BB" wp14:editId="2219A559">
            <wp:extent cx="6645910" cy="4427220"/>
            <wp:effectExtent l="0" t="0" r="2540" b="0"/>
            <wp:docPr id="12480574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EDC">
        <w:rPr>
          <w:noProof/>
        </w:rPr>
        <w:drawing>
          <wp:inline distT="0" distB="0" distL="0" distR="0" wp14:anchorId="1710966C" wp14:editId="0309F7EB">
            <wp:extent cx="6645910" cy="4427220"/>
            <wp:effectExtent l="0" t="0" r="2540" b="0"/>
            <wp:docPr id="19574016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EDC">
        <w:rPr>
          <w:noProof/>
        </w:rPr>
        <w:lastRenderedPageBreak/>
        <w:drawing>
          <wp:inline distT="0" distB="0" distL="0" distR="0" wp14:anchorId="41F30EFB" wp14:editId="5E46B1ED">
            <wp:extent cx="6645910" cy="4427220"/>
            <wp:effectExtent l="0" t="0" r="2540" b="0"/>
            <wp:docPr id="14272394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EDC">
        <w:rPr>
          <w:noProof/>
        </w:rPr>
        <w:drawing>
          <wp:inline distT="0" distB="0" distL="0" distR="0" wp14:anchorId="5CE9A109" wp14:editId="67788E68">
            <wp:extent cx="6645910" cy="4427220"/>
            <wp:effectExtent l="0" t="0" r="2540" b="0"/>
            <wp:docPr id="12110000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EDC">
        <w:rPr>
          <w:noProof/>
        </w:rPr>
        <w:lastRenderedPageBreak/>
        <w:drawing>
          <wp:inline distT="0" distB="0" distL="0" distR="0" wp14:anchorId="31761D8D" wp14:editId="7A55D2D6">
            <wp:extent cx="6645910" cy="4427220"/>
            <wp:effectExtent l="0" t="0" r="2540" b="0"/>
            <wp:docPr id="11542482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EDC">
        <w:rPr>
          <w:noProof/>
        </w:rPr>
        <w:drawing>
          <wp:inline distT="0" distB="0" distL="0" distR="0" wp14:anchorId="2DE43ED3" wp14:editId="52AA4379">
            <wp:extent cx="6645910" cy="4427220"/>
            <wp:effectExtent l="0" t="0" r="2540" b="0"/>
            <wp:docPr id="142877885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EDC">
        <w:rPr>
          <w:noProof/>
        </w:rPr>
        <w:lastRenderedPageBreak/>
        <w:drawing>
          <wp:inline distT="0" distB="0" distL="0" distR="0" wp14:anchorId="121281B8" wp14:editId="79B8055B">
            <wp:extent cx="6645910" cy="4427220"/>
            <wp:effectExtent l="0" t="0" r="2540" b="0"/>
            <wp:docPr id="20358721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EDC">
        <w:rPr>
          <w:noProof/>
        </w:rPr>
        <w:drawing>
          <wp:inline distT="0" distB="0" distL="0" distR="0" wp14:anchorId="33E5F547" wp14:editId="5A857063">
            <wp:extent cx="6645910" cy="4427220"/>
            <wp:effectExtent l="0" t="0" r="2540" b="0"/>
            <wp:docPr id="81737409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EDC">
        <w:rPr>
          <w:noProof/>
        </w:rPr>
        <w:lastRenderedPageBreak/>
        <w:drawing>
          <wp:inline distT="0" distB="0" distL="0" distR="0" wp14:anchorId="628E553D" wp14:editId="56493432">
            <wp:extent cx="6645910" cy="4427220"/>
            <wp:effectExtent l="0" t="0" r="2540" b="0"/>
            <wp:docPr id="6113132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EDC">
        <w:t>vvvvv</w:t>
      </w:r>
      <w:r w:rsidR="00B65EDC">
        <w:rPr>
          <w:noProof/>
        </w:rPr>
        <w:drawing>
          <wp:inline distT="0" distB="0" distL="0" distR="0" wp14:anchorId="4C808117" wp14:editId="7A00B755">
            <wp:extent cx="6645910" cy="4427220"/>
            <wp:effectExtent l="0" t="0" r="2540" b="0"/>
            <wp:docPr id="4424064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EDC">
        <w:rPr>
          <w:noProof/>
        </w:rPr>
        <w:lastRenderedPageBreak/>
        <w:drawing>
          <wp:inline distT="0" distB="0" distL="0" distR="0" wp14:anchorId="4FB486D0" wp14:editId="4D13EE2A">
            <wp:extent cx="6645910" cy="4427220"/>
            <wp:effectExtent l="0" t="0" r="2540" b="0"/>
            <wp:docPr id="49565655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EDC">
        <w:rPr>
          <w:noProof/>
        </w:rPr>
        <w:drawing>
          <wp:inline distT="0" distB="0" distL="0" distR="0" wp14:anchorId="3478AAA6" wp14:editId="0AF594F7">
            <wp:extent cx="6645910" cy="4427220"/>
            <wp:effectExtent l="0" t="0" r="2540" b="0"/>
            <wp:docPr id="211839194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EDC">
        <w:rPr>
          <w:noProof/>
        </w:rPr>
        <w:lastRenderedPageBreak/>
        <w:drawing>
          <wp:inline distT="0" distB="0" distL="0" distR="0" wp14:anchorId="37A267FD" wp14:editId="7C5F7F16">
            <wp:extent cx="6645910" cy="4427220"/>
            <wp:effectExtent l="0" t="0" r="2540" b="0"/>
            <wp:docPr id="66275744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EDC">
        <w:t>vvvvv</w:t>
      </w:r>
      <w:r w:rsidR="00B65EDC">
        <w:rPr>
          <w:noProof/>
        </w:rPr>
        <w:drawing>
          <wp:inline distT="0" distB="0" distL="0" distR="0" wp14:anchorId="4094720C" wp14:editId="325C906F">
            <wp:extent cx="6645910" cy="4427220"/>
            <wp:effectExtent l="0" t="0" r="2540" b="0"/>
            <wp:docPr id="20179219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EDC">
        <w:rPr>
          <w:noProof/>
        </w:rPr>
        <w:lastRenderedPageBreak/>
        <w:drawing>
          <wp:inline distT="0" distB="0" distL="0" distR="0" wp14:anchorId="38A00385" wp14:editId="407DC5E4">
            <wp:extent cx="6645910" cy="4427220"/>
            <wp:effectExtent l="0" t="0" r="2540" b="0"/>
            <wp:docPr id="196858208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EDC">
        <w:t>vvv</w:t>
      </w:r>
      <w:r w:rsidR="00B65EDC">
        <w:rPr>
          <w:noProof/>
        </w:rPr>
        <w:drawing>
          <wp:inline distT="0" distB="0" distL="0" distR="0" wp14:anchorId="379EDB07" wp14:editId="430CECF6">
            <wp:extent cx="6645910" cy="4427220"/>
            <wp:effectExtent l="0" t="0" r="2540" b="0"/>
            <wp:docPr id="151491042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EDC">
        <w:rPr>
          <w:noProof/>
        </w:rPr>
        <w:lastRenderedPageBreak/>
        <w:drawing>
          <wp:inline distT="0" distB="0" distL="0" distR="0" wp14:anchorId="2703A3A8" wp14:editId="39922891">
            <wp:extent cx="6645910" cy="4427220"/>
            <wp:effectExtent l="0" t="0" r="2540" b="0"/>
            <wp:docPr id="145559196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EDC">
        <w:t>vv</w:t>
      </w:r>
      <w:r w:rsidR="00B65EDC">
        <w:rPr>
          <w:noProof/>
        </w:rPr>
        <w:drawing>
          <wp:inline distT="0" distB="0" distL="0" distR="0" wp14:anchorId="62896B3C" wp14:editId="7CE67AC0">
            <wp:extent cx="6645910" cy="4427220"/>
            <wp:effectExtent l="0" t="0" r="2540" b="0"/>
            <wp:docPr id="10273046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EDC">
        <w:rPr>
          <w:noProof/>
        </w:rPr>
        <w:lastRenderedPageBreak/>
        <w:drawing>
          <wp:inline distT="0" distB="0" distL="0" distR="0" wp14:anchorId="710204B4" wp14:editId="4F06A5C7">
            <wp:extent cx="6645910" cy="4427220"/>
            <wp:effectExtent l="0" t="0" r="2540" b="0"/>
            <wp:docPr id="88297809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EDC">
        <w:rPr>
          <w:noProof/>
        </w:rPr>
        <w:drawing>
          <wp:inline distT="0" distB="0" distL="0" distR="0" wp14:anchorId="6AF4A486" wp14:editId="3C0ECE57">
            <wp:extent cx="6645910" cy="4427220"/>
            <wp:effectExtent l="0" t="0" r="2540" b="0"/>
            <wp:docPr id="146688862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EDC">
        <w:t>vvv</w:t>
      </w:r>
      <w:r w:rsidR="001077A2">
        <w:rPr>
          <w:noProof/>
        </w:rPr>
        <w:lastRenderedPageBreak/>
        <w:drawing>
          <wp:inline distT="0" distB="0" distL="0" distR="0" wp14:anchorId="443DC1B5" wp14:editId="16D90352">
            <wp:extent cx="6645910" cy="4427220"/>
            <wp:effectExtent l="0" t="0" r="2540" b="0"/>
            <wp:docPr id="213828291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rPr>
          <w:noProof/>
        </w:rPr>
        <w:drawing>
          <wp:inline distT="0" distB="0" distL="0" distR="0" wp14:anchorId="770F6568" wp14:editId="07A93866">
            <wp:extent cx="6645910" cy="4427220"/>
            <wp:effectExtent l="0" t="0" r="2540" b="0"/>
            <wp:docPr id="54697816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rPr>
          <w:noProof/>
        </w:rPr>
        <w:lastRenderedPageBreak/>
        <w:drawing>
          <wp:inline distT="0" distB="0" distL="0" distR="0" wp14:anchorId="26BCC985" wp14:editId="3F38226C">
            <wp:extent cx="6645910" cy="4427220"/>
            <wp:effectExtent l="0" t="0" r="2540" b="0"/>
            <wp:docPr id="121284309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rPr>
          <w:noProof/>
        </w:rPr>
        <w:drawing>
          <wp:inline distT="0" distB="0" distL="0" distR="0" wp14:anchorId="1DEA66A4" wp14:editId="66762356">
            <wp:extent cx="6645910" cy="4427220"/>
            <wp:effectExtent l="0" t="0" r="2540" b="0"/>
            <wp:docPr id="107412699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rPr>
          <w:noProof/>
        </w:rPr>
        <w:lastRenderedPageBreak/>
        <w:drawing>
          <wp:inline distT="0" distB="0" distL="0" distR="0" wp14:anchorId="1B8713C6" wp14:editId="5AC1A069">
            <wp:extent cx="6645910" cy="4427220"/>
            <wp:effectExtent l="0" t="0" r="2540" b="0"/>
            <wp:docPr id="117196282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rPr>
          <w:noProof/>
        </w:rPr>
        <w:drawing>
          <wp:inline distT="0" distB="0" distL="0" distR="0" wp14:anchorId="28E9B9BF" wp14:editId="19E5D652">
            <wp:extent cx="6645910" cy="4427220"/>
            <wp:effectExtent l="0" t="0" r="2540" b="0"/>
            <wp:docPr id="54453626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t>vvvvvvvvvv</w:t>
      </w:r>
      <w:r w:rsidR="001077A2">
        <w:rPr>
          <w:noProof/>
        </w:rPr>
        <w:lastRenderedPageBreak/>
        <w:drawing>
          <wp:inline distT="0" distB="0" distL="0" distR="0" wp14:anchorId="7E646602" wp14:editId="60F796A0">
            <wp:extent cx="6645910" cy="4427220"/>
            <wp:effectExtent l="0" t="0" r="2540" b="0"/>
            <wp:docPr id="176949440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rPr>
          <w:noProof/>
        </w:rPr>
        <w:drawing>
          <wp:inline distT="0" distB="0" distL="0" distR="0" wp14:anchorId="16DF966C" wp14:editId="731E13B0">
            <wp:extent cx="6645910" cy="4427220"/>
            <wp:effectExtent l="0" t="0" r="2540" b="0"/>
            <wp:docPr id="1045014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rPr>
          <w:noProof/>
        </w:rPr>
        <w:lastRenderedPageBreak/>
        <w:drawing>
          <wp:inline distT="0" distB="0" distL="0" distR="0" wp14:anchorId="15DECE3D" wp14:editId="63B65C01">
            <wp:extent cx="6645910" cy="4427220"/>
            <wp:effectExtent l="0" t="0" r="2540" b="0"/>
            <wp:docPr id="115249961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rPr>
          <w:noProof/>
        </w:rPr>
        <w:drawing>
          <wp:inline distT="0" distB="0" distL="0" distR="0" wp14:anchorId="2B03ABBC" wp14:editId="47E2FC51">
            <wp:extent cx="6645910" cy="4427220"/>
            <wp:effectExtent l="0" t="0" r="2540" b="0"/>
            <wp:docPr id="60730681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t>vvvvvv</w:t>
      </w:r>
      <w:r w:rsidR="001077A2">
        <w:rPr>
          <w:noProof/>
        </w:rPr>
        <w:lastRenderedPageBreak/>
        <w:drawing>
          <wp:inline distT="0" distB="0" distL="0" distR="0" wp14:anchorId="4DA379F6" wp14:editId="65721751">
            <wp:extent cx="6645910" cy="4427220"/>
            <wp:effectExtent l="0" t="0" r="2540" b="0"/>
            <wp:docPr id="182413757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rPr>
          <w:noProof/>
        </w:rPr>
        <w:drawing>
          <wp:inline distT="0" distB="0" distL="0" distR="0" wp14:anchorId="6CE3136A" wp14:editId="77B8BF0D">
            <wp:extent cx="6645910" cy="4427220"/>
            <wp:effectExtent l="0" t="0" r="2540" b="0"/>
            <wp:docPr id="82602392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rPr>
          <w:noProof/>
        </w:rPr>
        <w:lastRenderedPageBreak/>
        <w:drawing>
          <wp:inline distT="0" distB="0" distL="0" distR="0" wp14:anchorId="3C89BBDB" wp14:editId="4B8A57C8">
            <wp:extent cx="6645910" cy="4427220"/>
            <wp:effectExtent l="0" t="0" r="2540" b="0"/>
            <wp:docPr id="119808537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t>vvv</w:t>
      </w:r>
      <w:r w:rsidR="001077A2">
        <w:rPr>
          <w:noProof/>
        </w:rPr>
        <w:drawing>
          <wp:inline distT="0" distB="0" distL="0" distR="0" wp14:anchorId="174FD5AC" wp14:editId="4ABFC7D9">
            <wp:extent cx="6645910" cy="4427220"/>
            <wp:effectExtent l="0" t="0" r="2540" b="0"/>
            <wp:docPr id="124462905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rPr>
          <w:noProof/>
        </w:rPr>
        <w:lastRenderedPageBreak/>
        <w:drawing>
          <wp:inline distT="0" distB="0" distL="0" distR="0" wp14:anchorId="3D247F8A" wp14:editId="1AE62BCB">
            <wp:extent cx="6645910" cy="4427220"/>
            <wp:effectExtent l="0" t="0" r="2540" b="0"/>
            <wp:docPr id="161521337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t>vvv</w:t>
      </w:r>
      <w:r w:rsidR="001077A2">
        <w:rPr>
          <w:noProof/>
        </w:rPr>
        <w:drawing>
          <wp:inline distT="0" distB="0" distL="0" distR="0" wp14:anchorId="56D65333" wp14:editId="37351FB6">
            <wp:extent cx="6645910" cy="4427220"/>
            <wp:effectExtent l="0" t="0" r="2540" b="0"/>
            <wp:docPr id="692867174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rPr>
          <w:noProof/>
        </w:rPr>
        <w:lastRenderedPageBreak/>
        <w:drawing>
          <wp:inline distT="0" distB="0" distL="0" distR="0" wp14:anchorId="47E9B12B" wp14:editId="338C443B">
            <wp:extent cx="6645910" cy="4427220"/>
            <wp:effectExtent l="0" t="0" r="2540" b="0"/>
            <wp:docPr id="117296302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t>vv</w:t>
      </w:r>
      <w:r w:rsidR="001077A2">
        <w:rPr>
          <w:noProof/>
        </w:rPr>
        <w:drawing>
          <wp:inline distT="0" distB="0" distL="0" distR="0" wp14:anchorId="0FB3090E" wp14:editId="0E3DD1B7">
            <wp:extent cx="6645910" cy="4427220"/>
            <wp:effectExtent l="0" t="0" r="2540" b="0"/>
            <wp:docPr id="1204260650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rPr>
          <w:noProof/>
        </w:rPr>
        <w:lastRenderedPageBreak/>
        <w:drawing>
          <wp:inline distT="0" distB="0" distL="0" distR="0" wp14:anchorId="5771CE4D" wp14:editId="54756DC0">
            <wp:extent cx="6645910" cy="4427220"/>
            <wp:effectExtent l="0" t="0" r="2540" b="0"/>
            <wp:docPr id="800485844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t>vv</w:t>
      </w:r>
      <w:r w:rsidR="001077A2">
        <w:rPr>
          <w:noProof/>
        </w:rPr>
        <w:drawing>
          <wp:inline distT="0" distB="0" distL="0" distR="0" wp14:anchorId="42D882E1" wp14:editId="7A953F15">
            <wp:extent cx="6645910" cy="4427220"/>
            <wp:effectExtent l="0" t="0" r="2540" b="0"/>
            <wp:docPr id="1030992619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t>v</w:t>
      </w:r>
      <w:r w:rsidR="001077A2">
        <w:rPr>
          <w:noProof/>
        </w:rPr>
        <w:lastRenderedPageBreak/>
        <w:drawing>
          <wp:inline distT="0" distB="0" distL="0" distR="0" wp14:anchorId="3F452597" wp14:editId="7CB6EEAC">
            <wp:extent cx="6645910" cy="4427220"/>
            <wp:effectExtent l="0" t="0" r="2540" b="0"/>
            <wp:docPr id="809769440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rPr>
          <w:noProof/>
        </w:rPr>
        <w:drawing>
          <wp:inline distT="0" distB="0" distL="0" distR="0" wp14:anchorId="0F96173B" wp14:editId="01AE1E5F">
            <wp:extent cx="6645910" cy="4427220"/>
            <wp:effectExtent l="0" t="0" r="2540" b="0"/>
            <wp:docPr id="1273341681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t>v</w:t>
      </w:r>
      <w:r w:rsidR="001077A2">
        <w:rPr>
          <w:noProof/>
        </w:rPr>
        <w:lastRenderedPageBreak/>
        <w:drawing>
          <wp:inline distT="0" distB="0" distL="0" distR="0" wp14:anchorId="2F158265" wp14:editId="50ADB544">
            <wp:extent cx="6645910" cy="4427220"/>
            <wp:effectExtent l="0" t="0" r="2540" b="0"/>
            <wp:docPr id="149144945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rPr>
          <w:noProof/>
        </w:rPr>
        <w:drawing>
          <wp:inline distT="0" distB="0" distL="0" distR="0" wp14:anchorId="75270478" wp14:editId="47531D5B">
            <wp:extent cx="6645910" cy="4427220"/>
            <wp:effectExtent l="0" t="0" r="2540" b="0"/>
            <wp:docPr id="228431318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t>v</w:t>
      </w:r>
      <w:r w:rsidR="001077A2">
        <w:rPr>
          <w:noProof/>
        </w:rPr>
        <w:lastRenderedPageBreak/>
        <w:drawing>
          <wp:inline distT="0" distB="0" distL="0" distR="0" wp14:anchorId="210F241B" wp14:editId="79C73ED7">
            <wp:extent cx="6645910" cy="4427220"/>
            <wp:effectExtent l="0" t="0" r="2540" b="0"/>
            <wp:docPr id="1333612040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t>v</w:t>
      </w:r>
      <w:r w:rsidR="001077A2">
        <w:rPr>
          <w:noProof/>
        </w:rPr>
        <w:drawing>
          <wp:inline distT="0" distB="0" distL="0" distR="0" wp14:anchorId="68BBCAA8" wp14:editId="2169B9D8">
            <wp:extent cx="6645910" cy="4427220"/>
            <wp:effectExtent l="0" t="0" r="2540" b="0"/>
            <wp:docPr id="2099383226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7A2">
        <w:rPr>
          <w:noProof/>
        </w:rPr>
        <w:lastRenderedPageBreak/>
        <w:drawing>
          <wp:inline distT="0" distB="0" distL="0" distR="0" wp14:anchorId="1B57DD69" wp14:editId="7F252014">
            <wp:extent cx="6645910" cy="4427220"/>
            <wp:effectExtent l="0" t="0" r="2540" b="0"/>
            <wp:docPr id="413554419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A14">
        <w:rPr>
          <w:noProof/>
        </w:rPr>
        <w:drawing>
          <wp:inline distT="0" distB="0" distL="0" distR="0" wp14:anchorId="5FCF95F7" wp14:editId="02AD9687">
            <wp:extent cx="6645910" cy="4427220"/>
            <wp:effectExtent l="0" t="0" r="2540" b="0"/>
            <wp:docPr id="80215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A14">
        <w:rPr>
          <w:noProof/>
        </w:rPr>
        <w:lastRenderedPageBreak/>
        <w:drawing>
          <wp:inline distT="0" distB="0" distL="0" distR="0" wp14:anchorId="0CAD17AE" wp14:editId="561169C5">
            <wp:extent cx="6645910" cy="4427220"/>
            <wp:effectExtent l="0" t="0" r="2540" b="0"/>
            <wp:docPr id="58029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A14">
        <w:rPr>
          <w:noProof/>
        </w:rPr>
        <w:drawing>
          <wp:inline distT="0" distB="0" distL="0" distR="0" wp14:anchorId="193E6453" wp14:editId="3F4E4A3D">
            <wp:extent cx="6645910" cy="4427220"/>
            <wp:effectExtent l="0" t="0" r="2540" b="0"/>
            <wp:docPr id="9097730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A14">
        <w:rPr>
          <w:noProof/>
        </w:rPr>
        <w:lastRenderedPageBreak/>
        <w:drawing>
          <wp:inline distT="0" distB="0" distL="0" distR="0" wp14:anchorId="06344EA5" wp14:editId="6A1AC877">
            <wp:extent cx="6645910" cy="4427220"/>
            <wp:effectExtent l="0" t="0" r="2540" b="0"/>
            <wp:docPr id="1251659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A14">
        <w:rPr>
          <w:noProof/>
        </w:rPr>
        <w:drawing>
          <wp:inline distT="0" distB="0" distL="0" distR="0" wp14:anchorId="5FCBBD7B" wp14:editId="056BF919">
            <wp:extent cx="6645910" cy="4427220"/>
            <wp:effectExtent l="0" t="0" r="2540" b="0"/>
            <wp:docPr id="586403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A14">
        <w:rPr>
          <w:noProof/>
        </w:rPr>
        <w:lastRenderedPageBreak/>
        <w:drawing>
          <wp:inline distT="0" distB="0" distL="0" distR="0" wp14:anchorId="0F4EAD3B" wp14:editId="1D58C6D3">
            <wp:extent cx="6645910" cy="4427220"/>
            <wp:effectExtent l="0" t="0" r="2540" b="0"/>
            <wp:docPr id="6164570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A14">
        <w:rPr>
          <w:noProof/>
        </w:rPr>
        <w:drawing>
          <wp:inline distT="0" distB="0" distL="0" distR="0" wp14:anchorId="61428F57" wp14:editId="029E29E1">
            <wp:extent cx="6645910" cy="4427220"/>
            <wp:effectExtent l="0" t="0" r="2540" b="0"/>
            <wp:docPr id="12892022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A14">
        <w:rPr>
          <w:noProof/>
        </w:rPr>
        <w:lastRenderedPageBreak/>
        <w:drawing>
          <wp:inline distT="0" distB="0" distL="0" distR="0" wp14:anchorId="3DF3B533" wp14:editId="6125BC5E">
            <wp:extent cx="6645910" cy="4427220"/>
            <wp:effectExtent l="0" t="0" r="2540" b="0"/>
            <wp:docPr id="14152612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A14">
        <w:rPr>
          <w:noProof/>
        </w:rPr>
        <w:drawing>
          <wp:inline distT="0" distB="0" distL="0" distR="0" wp14:anchorId="7C6D64F5" wp14:editId="39A2DD9F">
            <wp:extent cx="6645910" cy="4427220"/>
            <wp:effectExtent l="0" t="0" r="2540" b="0"/>
            <wp:docPr id="11983948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A14">
        <w:rPr>
          <w:noProof/>
        </w:rPr>
        <w:lastRenderedPageBreak/>
        <w:drawing>
          <wp:inline distT="0" distB="0" distL="0" distR="0" wp14:anchorId="5CD41210" wp14:editId="012D8FF1">
            <wp:extent cx="6645910" cy="4427220"/>
            <wp:effectExtent l="0" t="0" r="2540" b="0"/>
            <wp:docPr id="21048127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A14">
        <w:rPr>
          <w:noProof/>
        </w:rPr>
        <w:drawing>
          <wp:inline distT="0" distB="0" distL="0" distR="0" wp14:anchorId="7E562030" wp14:editId="10598DE3">
            <wp:extent cx="6645910" cy="4427220"/>
            <wp:effectExtent l="0" t="0" r="2540" b="0"/>
            <wp:docPr id="13699191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A14">
        <w:rPr>
          <w:noProof/>
        </w:rPr>
        <w:lastRenderedPageBreak/>
        <w:drawing>
          <wp:inline distT="0" distB="0" distL="0" distR="0" wp14:anchorId="4CDDD8B6" wp14:editId="28300727">
            <wp:extent cx="6645910" cy="4427220"/>
            <wp:effectExtent l="0" t="0" r="2540" b="0"/>
            <wp:docPr id="5189593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A14">
        <w:rPr>
          <w:noProof/>
        </w:rPr>
        <w:drawing>
          <wp:inline distT="0" distB="0" distL="0" distR="0" wp14:anchorId="1057018C" wp14:editId="00C30C2D">
            <wp:extent cx="6645910" cy="4427220"/>
            <wp:effectExtent l="0" t="0" r="2540" b="0"/>
            <wp:docPr id="14365309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A14">
        <w:rPr>
          <w:noProof/>
        </w:rPr>
        <w:lastRenderedPageBreak/>
        <w:drawing>
          <wp:inline distT="0" distB="0" distL="0" distR="0" wp14:anchorId="79FB0F08" wp14:editId="799BD2D3">
            <wp:extent cx="6645910" cy="4427220"/>
            <wp:effectExtent l="0" t="0" r="2540" b="0"/>
            <wp:docPr id="8406096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67D">
        <w:rPr>
          <w:noProof/>
        </w:rPr>
        <w:drawing>
          <wp:inline distT="0" distB="0" distL="0" distR="0" wp14:anchorId="19039A00" wp14:editId="6DF0C357">
            <wp:extent cx="6645910" cy="4427220"/>
            <wp:effectExtent l="0" t="0" r="2540" b="0"/>
            <wp:docPr id="5459050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67D">
        <w:rPr>
          <w:noProof/>
        </w:rPr>
        <w:lastRenderedPageBreak/>
        <w:drawing>
          <wp:inline distT="0" distB="0" distL="0" distR="0" wp14:anchorId="28C99DD9" wp14:editId="75FC3495">
            <wp:extent cx="6645910" cy="4427220"/>
            <wp:effectExtent l="0" t="0" r="2540" b="0"/>
            <wp:docPr id="11980366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E5B" w:rsidRPr="001C2959" w:rsidSect="001271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5876B" w14:textId="77777777" w:rsidR="00213A8C" w:rsidRDefault="00213A8C">
      <w:pPr>
        <w:spacing w:line="240" w:lineRule="auto"/>
      </w:pPr>
      <w:r>
        <w:separator/>
      </w:r>
    </w:p>
  </w:endnote>
  <w:endnote w:type="continuationSeparator" w:id="0">
    <w:p w14:paraId="5919DBB9" w14:textId="77777777" w:rsidR="00213A8C" w:rsidRDefault="00213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6CD20" w14:textId="77777777" w:rsidR="007A38CC" w:rsidRDefault="007A38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2286567"/>
      <w:docPartObj>
        <w:docPartGallery w:val="Page Numbers (Bottom of Page)"/>
        <w:docPartUnique/>
      </w:docPartObj>
    </w:sdtPr>
    <w:sdtContent>
      <w:p w14:paraId="29AD3543" w14:textId="77777777" w:rsidR="00672E53" w:rsidRDefault="00672E53">
        <w:pPr>
          <w:pStyle w:val="Footer"/>
        </w:pPr>
        <w:r>
          <w:rPr>
            <w:noProof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577E0CE" wp14:editId="32F80C03">
                  <wp:simplePos x="0" y="0"/>
                  <wp:positionH relativeFrom="margin">
                    <wp:posOffset>2990215</wp:posOffset>
                  </wp:positionH>
                  <wp:positionV relativeFrom="bottomMargin">
                    <wp:posOffset>-19685</wp:posOffset>
                  </wp:positionV>
                  <wp:extent cx="551815" cy="238760"/>
                  <wp:effectExtent l="0" t="0" r="0" b="8890"/>
                  <wp:wrapNone/>
                  <wp:docPr id="1" name="Double Bracke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 algn="ctr">
                            <a:noFill/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3ECDC49D" w14:textId="4C8BF76E" w:rsidR="00672E53" w:rsidRDefault="00672E53" w:rsidP="00672E5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17E9F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577E0C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" o:spid="_x0000_s1026" type="#_x0000_t185" style="position:absolute;margin-left:235.45pt;margin-top:-1.55pt;width:43.45pt;height:18.8pt;z-index:251661312;visibility:visible;mso-wrap-style:square;mso-width-percent:10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" stroked="f">
                  <v:stroke dashstyle="dash"/>
                  <v:textbox inset=",0,,0">
                    <w:txbxContent>
                      <w:p w14:paraId="3ECDC49D" w14:textId="4C8BF76E" w:rsidR="00672E53" w:rsidRDefault="00672E53" w:rsidP="00672E5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17E9F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t xml:space="preserve">                                                                         **********      **********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0F56" w14:textId="572CDAE7" w:rsidR="00672E53" w:rsidRDefault="00000000" w:rsidP="00081F85">
    <w:pPr>
      <w:pStyle w:val="Footer"/>
      <w:tabs>
        <w:tab w:val="right" w:pos="10466"/>
      </w:tabs>
    </w:pPr>
    <w:sdt>
      <w:sdtPr>
        <w:id w:val="1514718344"/>
        <w:docPartObj>
          <w:docPartGallery w:val="Page Numbers (Bottom of Page)"/>
          <w:docPartUnique/>
        </w:docPartObj>
      </w:sdtPr>
      <w:sdtContent>
        <w:r w:rsidR="00672E53">
          <w:rPr>
            <w:noProof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77E0CE" wp14:editId="32F80C03">
                  <wp:simplePos x="0" y="0"/>
                  <wp:positionH relativeFrom="margin">
                    <wp:posOffset>2990215</wp:posOffset>
                  </wp:positionH>
                  <wp:positionV relativeFrom="bottomMargin">
                    <wp:posOffset>-19685</wp:posOffset>
                  </wp:positionV>
                  <wp:extent cx="551815" cy="238760"/>
                  <wp:effectExtent l="0" t="0" r="0" b="8890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 algn="ctr">
                            <a:noFill/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4C4DDFDE" w14:textId="3AF85E08" w:rsidR="00672E53" w:rsidRDefault="00672E53" w:rsidP="00672E5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17E9F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577E0C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235.45pt;margin-top:-1.55pt;width:43.45pt;height:18.8pt;z-index:251659264;visibility:visible;mso-wrap-style:square;mso-width-percent:10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" stroked="f">
                  <v:stroke dashstyle="dash"/>
                  <v:textbox inset=",0,,0">
                    <w:txbxContent>
                      <w:p w14:paraId="4C4DDFDE" w14:textId="3AF85E08" w:rsidR="00672E53" w:rsidRDefault="00672E53" w:rsidP="00672E5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17E9F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672E53">
          <w:t xml:space="preserve">                                                                         **********      **********</w:t>
        </w:r>
      </w:sdtContent>
    </w:sdt>
    <w:r w:rsidR="00081F85">
      <w:tab/>
    </w:r>
    <w:r w:rsidR="00081F85" w:rsidRPr="00F655D3">
      <w:rPr>
        <w:vanish/>
      </w:rPr>
      <w:t>QPAPER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B1DBF" w14:textId="77777777" w:rsidR="00213A8C" w:rsidRDefault="00213A8C">
      <w:pPr>
        <w:spacing w:line="240" w:lineRule="auto"/>
      </w:pPr>
      <w:r>
        <w:separator/>
      </w:r>
    </w:p>
  </w:footnote>
  <w:footnote w:type="continuationSeparator" w:id="0">
    <w:p w14:paraId="6CA4337C" w14:textId="77777777" w:rsidR="00213A8C" w:rsidRDefault="00213A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4C536" w14:textId="77777777" w:rsidR="007A38CC" w:rsidRDefault="007A38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AD1E" w14:textId="77777777" w:rsidR="007A38CC" w:rsidRDefault="007A38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4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34"/>
      <w:gridCol w:w="6112"/>
    </w:tblGrid>
    <w:tr w:rsidR="0042403B" w14:paraId="1F1DE491" w14:textId="77777777" w:rsidTr="007B63E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98"/>
      </w:trPr>
      <w:tc>
        <w:tcPr>
          <w:tcW w:w="10346" w:type="dxa"/>
          <w:gridSpan w:val="2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54C83173" w14:textId="141B8BAB" w:rsidR="0042403B" w:rsidRDefault="007A38CC" w:rsidP="0079154D">
          <w:pPr>
            <w:pStyle w:val="Header"/>
            <w:jc w:val="center"/>
          </w:pPr>
          <w:bookmarkStart w:id="0" w:name="_Hlk146987752"/>
          <w:bookmarkStart w:id="1" w:name="_Hlk146987753"/>
          <w:r>
            <w:rPr>
              <w:rFonts w:ascii="Times New Roman" w:hAnsi="Times New Roman" w:cs="Times New Roman"/>
              <w:b/>
              <w:sz w:val="24"/>
              <w:szCs w:val="24"/>
            </w:rPr>
            <w:t>SVKM</w:t>
          </w:r>
        </w:p>
      </w:tc>
    </w:tr>
    <w:tr w:rsidR="0042403B" w14:paraId="31A2E216" w14:textId="77777777" w:rsidTr="007B63E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98"/>
      </w:trPr>
      <w:tc>
        <w:tcPr>
          <w:tcW w:w="10346" w:type="dxa"/>
          <w:gridSpan w:val="2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58D655B5" w14:textId="2377CFF5" w:rsidR="0042403B" w:rsidRDefault="007A38CC" w:rsidP="0042403B">
          <w:pPr>
            <w:pStyle w:val="Header"/>
            <w:jc w:val="center"/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Narsee Monjee College of Com. &amp; Eco.</w:t>
          </w:r>
        </w:p>
      </w:tc>
    </w:tr>
    <w:tr w:rsidR="007B63E5" w14:paraId="370FDA94" w14:textId="77777777" w:rsidTr="007B63E5">
      <w:trPr>
        <w:trHeight w:val="298"/>
      </w:trPr>
      <w:tc>
        <w:tcPr>
          <w:tcW w:w="10346" w:type="dxa"/>
          <w:gridSpan w:val="2"/>
        </w:tcPr>
        <w:p w14:paraId="3EA76664" w14:textId="77777777" w:rsidR="007B63E5" w:rsidRDefault="007B63E5" w:rsidP="0042403B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  <w:tr w:rsidR="00A571F3" w14:paraId="2CFDC349" w14:textId="77777777" w:rsidTr="007B63E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98"/>
      </w:trPr>
      <w:tc>
        <w:tcPr>
          <w:tcW w:w="10346" w:type="dxa"/>
          <w:gridSpan w:val="2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14:paraId="50C83DF5" w14:textId="12B2CFA4" w:rsidR="00A571F3" w:rsidRDefault="00AC04CC" w:rsidP="0042403B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Programme: </w:t>
          </w:r>
          <w:r w:rsidR="007A38CC">
            <w:rPr>
              <w:rFonts w:ascii="Times New Roman" w:hAnsi="Times New Roman" w:cs="Times New Roman"/>
              <w:b/>
              <w:sz w:val="24"/>
              <w:szCs w:val="24"/>
            </w:rPr>
            <w:t>BACHELOR OF SCIENCE INFORMATION TECHNOLOGY (B.Sc.-I.T.)-(CBCGS)</w:t>
          </w:r>
        </w:p>
      </w:tc>
    </w:tr>
    <w:tr w:rsidR="00AC04CC" w14:paraId="2D2D0191" w14:textId="77777777" w:rsidTr="007B63E5">
      <w:trPr>
        <w:trHeight w:val="298"/>
      </w:trPr>
      <w:tc>
        <w:tcPr>
          <w:tcW w:w="10346" w:type="dxa"/>
          <w:gridSpan w:val="2"/>
        </w:tcPr>
        <w:p w14:paraId="27F99745" w14:textId="4E9E151D" w:rsidR="00AC04CC" w:rsidRPr="00BF2E63" w:rsidRDefault="005974AF" w:rsidP="00AC04CC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Year: </w:t>
          </w:r>
          <w:r w:rsidR="007A38CC">
            <w:rPr>
              <w:rFonts w:ascii="Times New Roman" w:hAnsi="Times New Roman" w:cs="Times New Roman"/>
              <w:b/>
              <w:sz w:val="24"/>
              <w:szCs w:val="24"/>
            </w:rPr>
            <w:t xml:space="preserve"> II</w:t>
          </w:r>
          <w:r w:rsidR="00881B6E">
            <w:rPr>
              <w:rFonts w:ascii="Times New Roman" w:hAnsi="Times New Roman" w:cs="Times New Roman"/>
              <w:b/>
              <w:sz w:val="24"/>
              <w:szCs w:val="24"/>
            </w:rPr>
            <w:t>/</w:t>
          </w:r>
          <w:r w:rsidR="007A38CC">
            <w:rPr>
              <w:rFonts w:ascii="Times New Roman" w:hAnsi="Times New Roman" w:cs="Times New Roman"/>
              <w:b/>
              <w:sz w:val="24"/>
              <w:szCs w:val="24"/>
            </w:rPr>
            <w:t>Semester III</w:t>
          </w:r>
          <w:r w:rsidR="00881B6E">
            <w:rPr>
              <w:rFonts w:ascii="Times New Roman" w:hAnsi="Times New Roman" w:cs="Times New Roman"/>
              <w:b/>
              <w:sz w:val="24"/>
              <w:szCs w:val="24"/>
            </w:rPr>
            <w:t xml:space="preserve">(Exam </w:t>
          </w:r>
          <w:r w:rsidR="00AC04CC">
            <w:rPr>
              <w:rFonts w:ascii="Times New Roman" w:hAnsi="Times New Roman" w:cs="Times New Roman"/>
              <w:b/>
              <w:sz w:val="24"/>
              <w:szCs w:val="24"/>
            </w:rPr>
            <w:t>Y</w:t>
          </w:r>
          <w:r w:rsidR="00881B6E">
            <w:rPr>
              <w:rFonts w:ascii="Times New Roman" w:hAnsi="Times New Roman" w:cs="Times New Roman"/>
              <w:b/>
              <w:sz w:val="24"/>
              <w:szCs w:val="24"/>
            </w:rPr>
            <w:t>ear</w:t>
          </w:r>
          <w:r w:rsidR="00AC04CC">
            <w:rPr>
              <w:rFonts w:ascii="Times New Roman" w:hAnsi="Times New Roman" w:cs="Times New Roman"/>
              <w:b/>
              <w:sz w:val="24"/>
              <w:szCs w:val="24"/>
            </w:rPr>
            <w:t xml:space="preserve">: </w:t>
          </w:r>
          <w:r w:rsidR="007A38CC">
            <w:rPr>
              <w:rFonts w:ascii="Times New Roman" w:hAnsi="Times New Roman" w:cs="Times New Roman"/>
              <w:b/>
              <w:sz w:val="24"/>
              <w:szCs w:val="24"/>
            </w:rPr>
            <w:t>NA</w:t>
          </w:r>
          <w:r w:rsidR="00AC04CC">
            <w:rPr>
              <w:rFonts w:ascii="Times New Roman" w:hAnsi="Times New Roman" w:cs="Times New Roman"/>
              <w:b/>
              <w:sz w:val="24"/>
              <w:szCs w:val="24"/>
            </w:rPr>
            <w:t>)</w:t>
          </w:r>
        </w:p>
      </w:tc>
    </w:tr>
    <w:tr w:rsidR="00AC04CC" w14:paraId="1B68F08A" w14:textId="77777777" w:rsidTr="007B63E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98"/>
      </w:trPr>
      <w:tc>
        <w:tcPr>
          <w:tcW w:w="10346" w:type="dxa"/>
          <w:gridSpan w:val="2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14:paraId="5CEA165E" w14:textId="1ABA5245" w:rsidR="00AC04CC" w:rsidRPr="0042403B" w:rsidRDefault="00AC04CC" w:rsidP="00AC04CC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Subject</w:t>
          </w:r>
          <w:r w:rsidRPr="00BF2E63">
            <w:rPr>
              <w:rFonts w:ascii="Times New Roman" w:hAnsi="Times New Roman" w:cs="Times New Roman"/>
              <w:b/>
              <w:sz w:val="24"/>
              <w:szCs w:val="24"/>
            </w:rPr>
            <w:t xml:space="preserve">: </w:t>
          </w:r>
          <w:r w:rsidR="007A38CC">
            <w:rPr>
              <w:rFonts w:ascii="Times New Roman" w:hAnsi="Times New Roman" w:cs="Times New Roman"/>
              <w:b/>
              <w:sz w:val="24"/>
              <w:szCs w:val="24"/>
            </w:rPr>
            <w:t>Database Management System</w:t>
          </w:r>
          <w:r w:rsidRPr="00BF2E63">
            <w:rPr>
              <w:rFonts w:ascii="Times New Roman" w:hAnsi="Times New Roman" w:cs="Times New Roman"/>
              <w:b/>
              <w:sz w:val="24"/>
              <w:szCs w:val="24"/>
            </w:rPr>
            <w:tab/>
          </w:r>
        </w:p>
      </w:tc>
    </w:tr>
    <w:tr w:rsidR="00AC04CC" w14:paraId="68D6B6C9" w14:textId="77777777" w:rsidTr="007B63E5">
      <w:trPr>
        <w:trHeight w:val="298"/>
      </w:trPr>
      <w:tc>
        <w:tcPr>
          <w:tcW w:w="4234" w:type="dxa"/>
        </w:tcPr>
        <w:p w14:paraId="790841CC" w14:textId="417EA4D9" w:rsidR="00AC04CC" w:rsidRDefault="00AC04CC" w:rsidP="005D0993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Date: </w:t>
          </w:r>
          <w:r w:rsidR="007A38CC">
            <w:rPr>
              <w:rFonts w:ascii="Times New Roman" w:hAnsi="Times New Roman" w:cs="Times New Roman"/>
              <w:b/>
              <w:sz w:val="24"/>
              <w:szCs w:val="24"/>
            </w:rPr>
            <w:t>NA</w:t>
          </w:r>
        </w:p>
      </w:tc>
      <w:tc>
        <w:tcPr>
          <w:tcW w:w="6112" w:type="dxa"/>
        </w:tcPr>
        <w:p w14:paraId="103BFFF3" w14:textId="7E7FFD7F" w:rsidR="00AC04CC" w:rsidRPr="00BF2E63" w:rsidRDefault="00AC04CC" w:rsidP="005D0993">
          <w:pPr>
            <w:pStyle w:val="Header"/>
            <w:jc w:val="right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Time: </w:t>
          </w:r>
          <w:r w:rsidR="007A38CC">
            <w:rPr>
              <w:rFonts w:ascii="Times New Roman" w:hAnsi="Times New Roman" w:cs="Times New Roman"/>
              <w:b/>
              <w:sz w:val="24"/>
              <w:szCs w:val="24"/>
            </w:rPr>
            <w:t>NA to NA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(</w:t>
          </w:r>
          <w:r w:rsidR="007A38CC">
            <w:rPr>
              <w:rFonts w:ascii="Times New Roman" w:hAnsi="Times New Roman" w:cs="Times New Roman"/>
              <w:b/>
              <w:sz w:val="24"/>
              <w:szCs w:val="24"/>
            </w:rPr>
            <w:t>02:30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Hrs.)</w:t>
          </w:r>
        </w:p>
      </w:tc>
    </w:tr>
    <w:tr w:rsidR="00AC04CC" w14:paraId="5D631C66" w14:textId="77777777" w:rsidTr="007B63E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98"/>
      </w:trPr>
      <w:tc>
        <w:tcPr>
          <w:tcW w:w="10346" w:type="dxa"/>
          <w:gridSpan w:val="2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14:paraId="7D2A5DF3" w14:textId="18829A42" w:rsidR="00AC04CC" w:rsidRDefault="00AC04CC" w:rsidP="00AC04CC">
          <w:pPr>
            <w:pStyle w:val="Header"/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Max. Marks</w:t>
          </w:r>
          <w:r w:rsidRPr="00BF2E63">
            <w:rPr>
              <w:rFonts w:ascii="Times New Roman" w:hAnsi="Times New Roman" w:cs="Times New Roman"/>
              <w:b/>
              <w:sz w:val="24"/>
              <w:szCs w:val="24"/>
            </w:rPr>
            <w:t xml:space="preserve">: </w:t>
          </w:r>
          <w:r w:rsidR="007A38CC">
            <w:rPr>
              <w:rFonts w:ascii="Times New Roman" w:hAnsi="Times New Roman" w:cs="Times New Roman"/>
              <w:b/>
              <w:sz w:val="24"/>
              <w:szCs w:val="24"/>
            </w:rPr>
            <w:t>75</w:t>
          </w:r>
        </w:p>
      </w:tc>
    </w:tr>
  </w:tbl>
  <w:p w14:paraId="62C8FBC7" w14:textId="7A767B26" w:rsidR="00AC04CC" w:rsidRPr="00AC04CC" w:rsidRDefault="007A38CC" w:rsidP="00AC04C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FINAL</w:t>
    </w:r>
    <w:r w:rsidR="00BD00F5">
      <w:rPr>
        <w:rFonts w:ascii="Times New Roman" w:hAnsi="Times New Roman" w:cs="Times New Roman"/>
        <w:b/>
        <w:sz w:val="24"/>
        <w:szCs w:val="24"/>
      </w:rPr>
      <w:t xml:space="preserve"> </w:t>
    </w:r>
    <w:r w:rsidR="00AC04CC">
      <w:rPr>
        <w:rFonts w:ascii="Times New Roman" w:hAnsi="Times New Roman" w:cs="Times New Roman"/>
        <w:b/>
        <w:sz w:val="24"/>
        <w:szCs w:val="24"/>
      </w:rPr>
      <w:t>EXAMINATION</w:t>
    </w:r>
    <w:r w:rsidR="00F3320A">
      <w:rPr>
        <w:rFonts w:ascii="Times New Roman" w:hAnsi="Times New Roman" w:cs="Times New Roman"/>
        <w:b/>
        <w:sz w:val="24"/>
        <w:szCs w:val="24"/>
      </w:rPr>
      <w:t xml:space="preserve"> </w:t>
    </w:r>
    <w:r w:rsidR="00AC04CC">
      <w:rPr>
        <w:rFonts w:ascii="Times New Roman" w:hAnsi="Times New Roman" w:cs="Times New Roman"/>
        <w:b/>
        <w:sz w:val="24"/>
        <w:szCs w:val="24"/>
      </w:rPr>
      <w:t>(</w:t>
    </w:r>
    <w:r w:rsidR="00D75A22">
      <w:rPr>
        <w:rFonts w:ascii="Times New Roman" w:hAnsi="Times New Roman" w:cs="Times New Roman"/>
        <w:sz w:val="24"/>
        <w:szCs w:val="24"/>
      </w:rPr>
      <w:t>Acad</w:t>
    </w:r>
    <w:r w:rsidR="00D37800">
      <w:rPr>
        <w:rFonts w:ascii="Times New Roman" w:hAnsi="Times New Roman" w:cs="Times New Roman"/>
        <w:sz w:val="24"/>
        <w:szCs w:val="24"/>
      </w:rPr>
      <w:t>.</w:t>
    </w:r>
    <w:r w:rsidR="00D75A22">
      <w:rPr>
        <w:rFonts w:ascii="Times New Roman" w:hAnsi="Times New Roman" w:cs="Times New Roman"/>
        <w:sz w:val="24"/>
        <w:szCs w:val="24"/>
      </w:rPr>
      <w:t xml:space="preserve"> Year</w:t>
    </w:r>
    <w:r w:rsidR="00AC04CC">
      <w:rPr>
        <w:rFonts w:ascii="Times New Roman" w:hAnsi="Times New Roman" w:cs="Times New Roman"/>
        <w:sz w:val="24"/>
        <w:szCs w:val="24"/>
      </w:rPr>
      <w:t>:</w:t>
    </w:r>
    <w:r>
      <w:rPr>
        <w:rFonts w:ascii="Times New Roman" w:hAnsi="Times New Roman" w:cs="Times New Roman"/>
        <w:b/>
        <w:sz w:val="24"/>
        <w:szCs w:val="24"/>
      </w:rPr>
      <w:t>2023-2024</w:t>
    </w:r>
    <w:r w:rsidR="00AC04CC">
      <w:rPr>
        <w:rFonts w:ascii="Times New Roman" w:hAnsi="Times New Roman" w:cs="Times New Roman"/>
        <w:b/>
        <w:sz w:val="24"/>
        <w:szCs w:val="24"/>
      </w:rPr>
      <w:t>)</w:t>
    </w:r>
  </w:p>
  <w:p w14:paraId="50334A0F" w14:textId="2F975BB0" w:rsidR="00625EA4" w:rsidRDefault="00EB4C8D" w:rsidP="00081B47">
    <w:pPr>
      <w:pStyle w:val="Header"/>
    </w:pPr>
    <w:r>
      <w:t xml:space="preserve">  </w:t>
    </w:r>
    <w:r w:rsidR="00531F28" w:rsidRPr="00081B47">
      <w:rPr>
        <w:rFonts w:ascii="Times New Roman" w:hAnsi="Times New Roman" w:cs="Times New Roman"/>
        <w:sz w:val="24"/>
        <w:szCs w:val="24"/>
      </w:rPr>
      <w:t>Instructions</w:t>
    </w:r>
    <w:r w:rsidR="00081B47">
      <w:t>:</w:t>
    </w:r>
  </w:p>
  <w:p w14:paraId="3E00E45A" w14:textId="19D7958C" w:rsidR="00EB4C8D" w:rsidRPr="004F49A2" w:rsidRDefault="00B4671B" w:rsidP="00B4671B">
    <w:pPr>
      <w:pStyle w:val="Header"/>
      <w:numPr>
        <w:ilvl w:val="0"/>
        <w:numId w:val="17"/>
      </w:numPr>
      <w:rPr>
        <w:rFonts w:ascii="Times New Roman" w:hAnsi="Times New Roman" w:cs="Times New Roman"/>
      </w:rPr>
    </w:pPr>
    <w:r w:rsidRPr="004F49A2">
      <w:rPr>
        <w:rFonts w:ascii="Times New Roman" w:hAnsi="Times New Roman" w:cs="Times New Roman"/>
      </w:rPr>
      <w:t xml:space="preserve">This question paper contains </w:t>
    </w:r>
    <w:r w:rsidR="007A38CC">
      <w:rPr>
        <w:rFonts w:ascii="Times New Roman" w:hAnsi="Times New Roman" w:cs="Times New Roman"/>
      </w:rPr>
      <w:t>1</w:t>
    </w:r>
    <w:r w:rsidRPr="004F49A2">
      <w:rPr>
        <w:rFonts w:ascii="Times New Roman" w:hAnsi="Times New Roman" w:cs="Times New Roman"/>
      </w:rPr>
      <w:t xml:space="preserve"> pages. </w:t>
    </w:r>
  </w:p>
  <w:p w14:paraId="08B0E9C4" w14:textId="77777777" w:rsidR="007A38CC" w:rsidRDefault="007A38CC" w:rsidP="00B4671B">
    <w:pPr>
      <w:pStyle w:val="Header"/>
      <w:numPr>
        <w:ilvl w:val="0"/>
        <w:numId w:val="17"/>
      </w:num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Answer to each new question to be started on a fresh page.</w:t>
    </w:r>
  </w:p>
  <w:p w14:paraId="7F912E29" w14:textId="77777777" w:rsidR="007A38CC" w:rsidRDefault="007A38CC" w:rsidP="00B4671B">
    <w:pPr>
      <w:pStyle w:val="Header"/>
      <w:numPr>
        <w:ilvl w:val="0"/>
        <w:numId w:val="17"/>
      </w:num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Figure in right hand side indicates full marks.</w:t>
    </w:r>
  </w:p>
  <w:p w14:paraId="7405ADED" w14:textId="77777777" w:rsidR="007A38CC" w:rsidRDefault="007A38CC" w:rsidP="00B4671B">
    <w:pPr>
      <w:pStyle w:val="Header"/>
      <w:numPr>
        <w:ilvl w:val="0"/>
        <w:numId w:val="17"/>
      </w:num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All Question are compulsory.</w:t>
    </w:r>
  </w:p>
  <w:p w14:paraId="082B4B01" w14:textId="77777777" w:rsidR="007A38CC" w:rsidRDefault="007A38CC" w:rsidP="00B4671B">
    <w:pPr>
      <w:pStyle w:val="Header"/>
      <w:numPr>
        <w:ilvl w:val="0"/>
        <w:numId w:val="17"/>
      </w:num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All questions carry equal marks.</w:t>
    </w:r>
  </w:p>
  <w:p w14:paraId="37BBC0EE" w14:textId="77777777" w:rsidR="007E639A" w:rsidRDefault="007E639A" w:rsidP="00B4671B">
    <w:pPr>
      <w:pStyle w:val="Header"/>
      <w:numPr>
        <w:ilvl w:val="0"/>
        <w:numId w:val="17"/>
      </w:num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Answer to each new question to be started on a fresh page.</w:t>
    </w:r>
  </w:p>
  <w:p w14:paraId="4FADA1CE" w14:textId="77777777" w:rsidR="007E639A" w:rsidRDefault="007E639A" w:rsidP="00B4671B">
    <w:pPr>
      <w:pStyle w:val="Header"/>
      <w:numPr>
        <w:ilvl w:val="0"/>
        <w:numId w:val="17"/>
      </w:num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Figure in right hand side indicates full marks.</w:t>
    </w:r>
  </w:p>
  <w:p w14:paraId="58603ECD" w14:textId="77777777" w:rsidR="007E639A" w:rsidRDefault="007E639A" w:rsidP="00B4671B">
    <w:pPr>
      <w:pStyle w:val="Header"/>
      <w:numPr>
        <w:ilvl w:val="0"/>
        <w:numId w:val="17"/>
      </w:num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All Question are compulsory.</w:t>
    </w:r>
  </w:p>
  <w:p w14:paraId="23D8B348" w14:textId="77777777" w:rsidR="007E639A" w:rsidRDefault="007E639A" w:rsidP="00B4671B">
    <w:pPr>
      <w:pStyle w:val="Header"/>
      <w:numPr>
        <w:ilvl w:val="0"/>
        <w:numId w:val="17"/>
      </w:num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All questions carry equal marks.</w:t>
    </w:r>
  </w:p>
  <w:p w14:paraId="1FE2B15E" w14:textId="77777777" w:rsidR="007E639A" w:rsidRDefault="007E639A" w:rsidP="00B4671B">
    <w:pPr>
      <w:pStyle w:val="Header"/>
      <w:numPr>
        <w:ilvl w:val="0"/>
        <w:numId w:val="17"/>
      </w:num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Given database should be used wherever required.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06A1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14D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8A1F1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FC3C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767F2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8EC97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AF0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B6D02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4A8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C892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64409A"/>
    <w:multiLevelType w:val="hybridMultilevel"/>
    <w:tmpl w:val="49F4785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16528"/>
    <w:multiLevelType w:val="hybridMultilevel"/>
    <w:tmpl w:val="FB44F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64E68"/>
    <w:multiLevelType w:val="hybridMultilevel"/>
    <w:tmpl w:val="7F3CA7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74F02"/>
    <w:multiLevelType w:val="hybridMultilevel"/>
    <w:tmpl w:val="799CB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B1C3D"/>
    <w:multiLevelType w:val="hybridMultilevel"/>
    <w:tmpl w:val="17E03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506E4"/>
    <w:multiLevelType w:val="hybridMultilevel"/>
    <w:tmpl w:val="FF0C00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4791A"/>
    <w:multiLevelType w:val="hybridMultilevel"/>
    <w:tmpl w:val="37CC1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616CD"/>
    <w:multiLevelType w:val="hybridMultilevel"/>
    <w:tmpl w:val="C1601D7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A4E64"/>
    <w:multiLevelType w:val="hybridMultilevel"/>
    <w:tmpl w:val="BC94257A"/>
    <w:lvl w:ilvl="0" w:tplc="3DEE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A7D2D"/>
    <w:multiLevelType w:val="hybridMultilevel"/>
    <w:tmpl w:val="F16EA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340716">
    <w:abstractNumId w:val="9"/>
  </w:num>
  <w:num w:numId="2" w16cid:durableId="786893675">
    <w:abstractNumId w:val="7"/>
  </w:num>
  <w:num w:numId="3" w16cid:durableId="741367535">
    <w:abstractNumId w:val="6"/>
  </w:num>
  <w:num w:numId="4" w16cid:durableId="1200320122">
    <w:abstractNumId w:val="5"/>
  </w:num>
  <w:num w:numId="5" w16cid:durableId="1737969381">
    <w:abstractNumId w:val="4"/>
  </w:num>
  <w:num w:numId="6" w16cid:durableId="1371028420">
    <w:abstractNumId w:val="8"/>
  </w:num>
  <w:num w:numId="7" w16cid:durableId="545870953">
    <w:abstractNumId w:val="3"/>
  </w:num>
  <w:num w:numId="8" w16cid:durableId="746809811">
    <w:abstractNumId w:val="2"/>
  </w:num>
  <w:num w:numId="9" w16cid:durableId="440419786">
    <w:abstractNumId w:val="1"/>
  </w:num>
  <w:num w:numId="10" w16cid:durableId="147788918">
    <w:abstractNumId w:val="0"/>
  </w:num>
  <w:num w:numId="11" w16cid:durableId="2024475131">
    <w:abstractNumId w:val="14"/>
  </w:num>
  <w:num w:numId="12" w16cid:durableId="2027098966">
    <w:abstractNumId w:val="13"/>
  </w:num>
  <w:num w:numId="13" w16cid:durableId="1642030591">
    <w:abstractNumId w:val="16"/>
  </w:num>
  <w:num w:numId="14" w16cid:durableId="1526405509">
    <w:abstractNumId w:val="18"/>
  </w:num>
  <w:num w:numId="15" w16cid:durableId="735081492">
    <w:abstractNumId w:val="11"/>
  </w:num>
  <w:num w:numId="16" w16cid:durableId="1096250968">
    <w:abstractNumId w:val="19"/>
  </w:num>
  <w:num w:numId="17" w16cid:durableId="1143892832">
    <w:abstractNumId w:val="12"/>
  </w:num>
  <w:num w:numId="18" w16cid:durableId="1500652391">
    <w:abstractNumId w:val="10"/>
  </w:num>
  <w:num w:numId="19" w16cid:durableId="1401715726">
    <w:abstractNumId w:val="15"/>
  </w:num>
  <w:num w:numId="20" w16cid:durableId="1291300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55"/>
    <w:rsid w:val="00005B57"/>
    <w:rsid w:val="0000682B"/>
    <w:rsid w:val="0002013D"/>
    <w:rsid w:val="00022A14"/>
    <w:rsid w:val="00037E0A"/>
    <w:rsid w:val="000635A9"/>
    <w:rsid w:val="00070E01"/>
    <w:rsid w:val="00075CF6"/>
    <w:rsid w:val="00081B47"/>
    <w:rsid w:val="00081F85"/>
    <w:rsid w:val="000A28E1"/>
    <w:rsid w:val="000B048A"/>
    <w:rsid w:val="00101ACE"/>
    <w:rsid w:val="001037C2"/>
    <w:rsid w:val="001077A2"/>
    <w:rsid w:val="00113B01"/>
    <w:rsid w:val="001271C8"/>
    <w:rsid w:val="00132D76"/>
    <w:rsid w:val="00133D13"/>
    <w:rsid w:val="00135F16"/>
    <w:rsid w:val="00150524"/>
    <w:rsid w:val="001664B8"/>
    <w:rsid w:val="001A569B"/>
    <w:rsid w:val="001C2959"/>
    <w:rsid w:val="001F2AA1"/>
    <w:rsid w:val="001F763F"/>
    <w:rsid w:val="00204E2F"/>
    <w:rsid w:val="00213A8C"/>
    <w:rsid w:val="00265EB5"/>
    <w:rsid w:val="0029377C"/>
    <w:rsid w:val="002C49E3"/>
    <w:rsid w:val="002E2BB8"/>
    <w:rsid w:val="00310B4C"/>
    <w:rsid w:val="00317E9F"/>
    <w:rsid w:val="00320BC3"/>
    <w:rsid w:val="0032682B"/>
    <w:rsid w:val="0032740D"/>
    <w:rsid w:val="00341345"/>
    <w:rsid w:val="00386763"/>
    <w:rsid w:val="003B18D2"/>
    <w:rsid w:val="00413455"/>
    <w:rsid w:val="00414262"/>
    <w:rsid w:val="0042403B"/>
    <w:rsid w:val="00450843"/>
    <w:rsid w:val="00456F2F"/>
    <w:rsid w:val="00462834"/>
    <w:rsid w:val="004668FB"/>
    <w:rsid w:val="004B694B"/>
    <w:rsid w:val="004B7644"/>
    <w:rsid w:val="004C1B31"/>
    <w:rsid w:val="004F49A2"/>
    <w:rsid w:val="00524AB0"/>
    <w:rsid w:val="005308DB"/>
    <w:rsid w:val="00531F28"/>
    <w:rsid w:val="00545B04"/>
    <w:rsid w:val="0058720D"/>
    <w:rsid w:val="005974AF"/>
    <w:rsid w:val="005B70B0"/>
    <w:rsid w:val="005D0993"/>
    <w:rsid w:val="005F2375"/>
    <w:rsid w:val="00614CFC"/>
    <w:rsid w:val="00614E5B"/>
    <w:rsid w:val="00625EA4"/>
    <w:rsid w:val="00627A11"/>
    <w:rsid w:val="00647A3E"/>
    <w:rsid w:val="0065385C"/>
    <w:rsid w:val="00657D64"/>
    <w:rsid w:val="006723B9"/>
    <w:rsid w:val="00672E53"/>
    <w:rsid w:val="00683498"/>
    <w:rsid w:val="006B5945"/>
    <w:rsid w:val="006E16C7"/>
    <w:rsid w:val="006F4EC4"/>
    <w:rsid w:val="007067ED"/>
    <w:rsid w:val="007125A1"/>
    <w:rsid w:val="00726906"/>
    <w:rsid w:val="00765571"/>
    <w:rsid w:val="007740D5"/>
    <w:rsid w:val="00782E91"/>
    <w:rsid w:val="0079154D"/>
    <w:rsid w:val="007A38CC"/>
    <w:rsid w:val="007B63E5"/>
    <w:rsid w:val="007D2B82"/>
    <w:rsid w:val="007E427E"/>
    <w:rsid w:val="007E639A"/>
    <w:rsid w:val="00806380"/>
    <w:rsid w:val="0087103E"/>
    <w:rsid w:val="00871EE1"/>
    <w:rsid w:val="00881B6E"/>
    <w:rsid w:val="008830B0"/>
    <w:rsid w:val="008B6365"/>
    <w:rsid w:val="008C2AA8"/>
    <w:rsid w:val="008C4530"/>
    <w:rsid w:val="008D5C81"/>
    <w:rsid w:val="0091625F"/>
    <w:rsid w:val="009243F5"/>
    <w:rsid w:val="00925B11"/>
    <w:rsid w:val="009324F3"/>
    <w:rsid w:val="0094412A"/>
    <w:rsid w:val="00952642"/>
    <w:rsid w:val="009660D7"/>
    <w:rsid w:val="009707FC"/>
    <w:rsid w:val="00984167"/>
    <w:rsid w:val="009C252F"/>
    <w:rsid w:val="009D3068"/>
    <w:rsid w:val="009D4CFD"/>
    <w:rsid w:val="00A11050"/>
    <w:rsid w:val="00A234DA"/>
    <w:rsid w:val="00A2403B"/>
    <w:rsid w:val="00A27C98"/>
    <w:rsid w:val="00A53870"/>
    <w:rsid w:val="00A571F3"/>
    <w:rsid w:val="00A77DA4"/>
    <w:rsid w:val="00A800B5"/>
    <w:rsid w:val="00AA162A"/>
    <w:rsid w:val="00AC04CC"/>
    <w:rsid w:val="00AC5FC7"/>
    <w:rsid w:val="00B011EB"/>
    <w:rsid w:val="00B33F86"/>
    <w:rsid w:val="00B4671B"/>
    <w:rsid w:val="00B54D51"/>
    <w:rsid w:val="00B65EDC"/>
    <w:rsid w:val="00B72E57"/>
    <w:rsid w:val="00B74C87"/>
    <w:rsid w:val="00BA050B"/>
    <w:rsid w:val="00BB1004"/>
    <w:rsid w:val="00BC3E55"/>
    <w:rsid w:val="00BC7FFE"/>
    <w:rsid w:val="00BD00F5"/>
    <w:rsid w:val="00BD4CF2"/>
    <w:rsid w:val="00BE4784"/>
    <w:rsid w:val="00C16CDD"/>
    <w:rsid w:val="00C16DF0"/>
    <w:rsid w:val="00C476F3"/>
    <w:rsid w:val="00C55A3F"/>
    <w:rsid w:val="00C65A12"/>
    <w:rsid w:val="00C70C7B"/>
    <w:rsid w:val="00C760E3"/>
    <w:rsid w:val="00C86C34"/>
    <w:rsid w:val="00CB3003"/>
    <w:rsid w:val="00CF066D"/>
    <w:rsid w:val="00D01673"/>
    <w:rsid w:val="00D06FFD"/>
    <w:rsid w:val="00D1208D"/>
    <w:rsid w:val="00D1562B"/>
    <w:rsid w:val="00D36B26"/>
    <w:rsid w:val="00D37800"/>
    <w:rsid w:val="00D75A22"/>
    <w:rsid w:val="00DA11B8"/>
    <w:rsid w:val="00DA3015"/>
    <w:rsid w:val="00DA4347"/>
    <w:rsid w:val="00DA5619"/>
    <w:rsid w:val="00DA69C0"/>
    <w:rsid w:val="00DC088C"/>
    <w:rsid w:val="00DD067D"/>
    <w:rsid w:val="00DE3579"/>
    <w:rsid w:val="00E658DD"/>
    <w:rsid w:val="00E678D5"/>
    <w:rsid w:val="00EA4909"/>
    <w:rsid w:val="00EB0060"/>
    <w:rsid w:val="00EB1A52"/>
    <w:rsid w:val="00EB4C8D"/>
    <w:rsid w:val="00EE72EC"/>
    <w:rsid w:val="00F050C9"/>
    <w:rsid w:val="00F21215"/>
    <w:rsid w:val="00F25F7F"/>
    <w:rsid w:val="00F3320A"/>
    <w:rsid w:val="00F47D69"/>
    <w:rsid w:val="00F655D3"/>
    <w:rsid w:val="00F94F21"/>
    <w:rsid w:val="00FC4FB2"/>
    <w:rsid w:val="00FC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AFD9E2"/>
  <w15:chartTrackingRefBased/>
  <w15:docId w15:val="{CF1CE999-72FD-4DD6-B073-BD6700ED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52F"/>
    <w:rPr>
      <w:spacing w:val="4"/>
      <w:szCs w:val="20"/>
    </w:rPr>
  </w:style>
  <w:style w:type="paragraph" w:styleId="Heading1">
    <w:name w:val="heading 1"/>
    <w:basedOn w:val="Normal"/>
    <w:link w:val="Heading1Char"/>
    <w:uiPriority w:val="9"/>
    <w:qFormat/>
    <w:rsid w:val="00C16CDD"/>
    <w:pPr>
      <w:spacing w:after="8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C2AA8"/>
    <w:pPr>
      <w:shd w:val="clear" w:color="auto" w:fill="000000" w:themeFill="text1"/>
      <w:contextualSpacing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8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B18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413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A234DA"/>
    <w:pPr>
      <w:keepNext/>
      <w:keepLines/>
      <w:spacing w:before="4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A234DA"/>
    <w:pPr>
      <w:keepNext/>
      <w:keepLines/>
      <w:spacing w:before="4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A234DA"/>
    <w:pPr>
      <w:keepNext/>
      <w:keepLines/>
      <w:spacing w:before="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A234DA"/>
    <w:pPr>
      <w:keepNext/>
      <w:keepLines/>
      <w:spacing w:before="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345"/>
    <w:rPr>
      <w:rFonts w:asciiTheme="majorHAnsi" w:eastAsiaTheme="majorEastAsia" w:hAnsiTheme="majorHAnsi" w:cstheme="majorBidi"/>
      <w:b/>
      <w:bCs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AA8"/>
    <w:rPr>
      <w:rFonts w:asciiTheme="majorHAnsi" w:eastAsiaTheme="majorEastAsia" w:hAnsiTheme="majorHAnsi" w:cstheme="majorBidi"/>
      <w:b/>
      <w:bCs/>
      <w:color w:val="FFFFFF" w:themeColor="background1"/>
      <w:spacing w:val="4"/>
      <w:shd w:val="clear" w:color="auto" w:fill="000000" w:themeFill="text1"/>
    </w:rPr>
  </w:style>
  <w:style w:type="table" w:styleId="TableGrid">
    <w:name w:val="Table Grid"/>
    <w:basedOn w:val="TableNormal"/>
    <w:uiPriority w:val="39"/>
    <w:rsid w:val="00265EB5"/>
    <w:pPr>
      <w:spacing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16CDD"/>
    <w:rPr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DA"/>
    <w:rPr>
      <w:rFonts w:asciiTheme="majorHAnsi" w:eastAsiaTheme="majorEastAsia" w:hAnsiTheme="majorHAnsi" w:cstheme="majorBidi"/>
      <w:color w:val="243F60" w:themeColor="accent1" w:themeShade="7F"/>
      <w:spacing w:val="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DA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DA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DA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234D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2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234DA"/>
    <w:pPr>
      <w:numPr>
        <w:ilvl w:val="1"/>
      </w:numPr>
      <w:spacing w:after="160"/>
      <w:contextualSpacing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234DA"/>
    <w:rPr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234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234D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234DA"/>
    <w:rPr>
      <w:i/>
      <w:iCs/>
      <w:color w:val="404040" w:themeColor="text1" w:themeTint="BF"/>
      <w:spacing w:val="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41345"/>
    <w:pP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41345"/>
    <w:rPr>
      <w:i/>
      <w:iCs/>
      <w:color w:val="365F91" w:themeColor="accent1" w:themeShade="BF"/>
      <w:spacing w:val="4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16CDD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C16CD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CDD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C16CDD"/>
    <w:pPr>
      <w:framePr w:wrap="around" w:vAnchor="text" w:hAnchor="text" w:y="1"/>
    </w:pPr>
    <w:rPr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D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DD"/>
    <w:rPr>
      <w:rFonts w:ascii="Segoe UI" w:hAnsi="Segoe UI" w:cs="Segoe UI"/>
      <w:spacing w:val="4"/>
      <w:szCs w:val="18"/>
    </w:rPr>
  </w:style>
  <w:style w:type="paragraph" w:styleId="BlockText">
    <w:name w:val="Block Text"/>
    <w:basedOn w:val="Normal"/>
    <w:uiPriority w:val="99"/>
    <w:semiHidden/>
    <w:unhideWhenUsed/>
    <w:rsid w:val="0034134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16C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16CDD"/>
    <w:rPr>
      <w:spacing w:val="4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C16C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6CDD"/>
    <w:rPr>
      <w:spacing w:val="4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16CD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16CDD"/>
    <w:rPr>
      <w:spacing w:val="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16CD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16CDD"/>
    <w:rPr>
      <w:spacing w:val="4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16CDD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CD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CDD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CDD"/>
    <w:rPr>
      <w:b/>
      <w:bCs/>
      <w:spacing w:val="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6CD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6CDD"/>
    <w:rPr>
      <w:rFonts w:ascii="Segoe UI" w:hAnsi="Segoe UI" w:cs="Segoe UI"/>
      <w:spacing w:val="4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CDD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CDD"/>
    <w:rPr>
      <w:spacing w:val="4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16CDD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6CDD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6CDD"/>
    <w:rPr>
      <w:spacing w:val="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CDD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CDD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16CDD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6CDD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16CDD"/>
    <w:pPr>
      <w:spacing w:line="240" w:lineRule="auto"/>
      <w:ind w:left="220" w:hanging="220"/>
    </w:pPr>
  </w:style>
  <w:style w:type="paragraph" w:styleId="MacroText">
    <w:name w:val="macro"/>
    <w:link w:val="MacroTextChar"/>
    <w:uiPriority w:val="99"/>
    <w:semiHidden/>
    <w:unhideWhenUsed/>
    <w:rsid w:val="00C16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16CDD"/>
    <w:rPr>
      <w:rFonts w:ascii="Consolas" w:hAnsi="Consolas"/>
      <w:spacing w:val="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16CD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6CDD"/>
    <w:rPr>
      <w:rFonts w:ascii="Consolas" w:hAnsi="Consolas"/>
      <w:spacing w:val="4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6CDD"/>
    <w:rPr>
      <w:color w:val="595959" w:themeColor="text1" w:themeTint="A6"/>
      <w:bdr w:val="none" w:sz="0" w:space="0" w:color="auto"/>
      <w:shd w:val="clear" w:color="auto" w:fill="F2F2F2" w:themeFill="background1" w:themeFillShade="F2"/>
    </w:rPr>
  </w:style>
  <w:style w:type="table" w:styleId="ListTable3">
    <w:name w:val="List Table 3"/>
    <w:basedOn w:val="TableNormal"/>
    <w:uiPriority w:val="48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8D5C8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8B6365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NotesForm">
    <w:name w:val="Notes Form"/>
    <w:basedOn w:val="TableNormal"/>
    <w:uiPriority w:val="99"/>
    <w:rsid w:val="005F2375"/>
    <w:pPr>
      <w:spacing w:line="240" w:lineRule="auto"/>
    </w:pPr>
    <w:tblPr>
      <w:tblStyleColBandSize w:val="1"/>
      <w:tblBorders>
        <w:bottom w:val="single" w:sz="4" w:space="0" w:color="auto"/>
        <w:insideH w:val="single" w:sz="4" w:space="0" w:color="auto"/>
      </w:tblBorders>
    </w:tblPr>
    <w:tcPr>
      <w:tcMar>
        <w:top w:w="288" w:type="dxa"/>
        <w:left w:w="0" w:type="dxa"/>
        <w:right w:w="0" w:type="dxa"/>
      </w:tcMar>
    </w:tcPr>
    <w:tblStylePr w:type="firstRow">
      <w:tblPr/>
      <w:tcPr>
        <w:tcBorders>
          <w:top w:val="doub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tes">
    <w:name w:val="Notes"/>
    <w:basedOn w:val="Normal"/>
    <w:uiPriority w:val="10"/>
    <w:qFormat/>
    <w:rsid w:val="00D1208D"/>
    <w:pPr>
      <w:spacing w:before="400"/>
    </w:pPr>
  </w:style>
  <w:style w:type="table" w:customStyle="1" w:styleId="NoteForm1">
    <w:name w:val="Note Form 1"/>
    <w:basedOn w:val="TableNormal"/>
    <w:uiPriority w:val="99"/>
    <w:rsid w:val="005F2375"/>
    <w:pPr>
      <w:spacing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tcMar>
        <w:top w:w="288" w:type="dxa"/>
        <w:left w:w="0" w:type="dxa"/>
        <w:right w:w="0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Light">
    <w:name w:val="Grid Table Light"/>
    <w:basedOn w:val="TableNormal"/>
    <w:uiPriority w:val="40"/>
    <w:rsid w:val="004668F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B18D2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8D2"/>
    <w:rPr>
      <w:spacing w:val="4"/>
      <w:szCs w:val="20"/>
    </w:rPr>
  </w:style>
  <w:style w:type="paragraph" w:styleId="Footer">
    <w:name w:val="footer"/>
    <w:basedOn w:val="Normal"/>
    <w:link w:val="FooterChar"/>
    <w:uiPriority w:val="99"/>
    <w:unhideWhenUsed/>
    <w:rsid w:val="003B18D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8D2"/>
    <w:rPr>
      <w:spacing w:val="4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3B18D2"/>
  </w:style>
  <w:style w:type="paragraph" w:styleId="BodyText2">
    <w:name w:val="Body Text 2"/>
    <w:basedOn w:val="Normal"/>
    <w:link w:val="BodyText2Char"/>
    <w:uiPriority w:val="99"/>
    <w:semiHidden/>
    <w:unhideWhenUsed/>
    <w:rsid w:val="003B18D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B18D2"/>
    <w:rPr>
      <w:spacing w:val="4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B18D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B18D2"/>
    <w:rPr>
      <w:spacing w:val="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B18D2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B18D2"/>
    <w:rPr>
      <w:spacing w:val="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18D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18D2"/>
    <w:rPr>
      <w:spacing w:val="4"/>
      <w:szCs w:val="20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3B18D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3B18D2"/>
    <w:rPr>
      <w:spacing w:val="4"/>
      <w:szCs w:val="20"/>
    </w:rPr>
  </w:style>
  <w:style w:type="table" w:styleId="ColorfulGrid">
    <w:name w:val="Colorful Grid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3B18D2"/>
  </w:style>
  <w:style w:type="character" w:customStyle="1" w:styleId="DateChar">
    <w:name w:val="Date Char"/>
    <w:basedOn w:val="DefaultParagraphFont"/>
    <w:link w:val="Date"/>
    <w:uiPriority w:val="1"/>
    <w:semiHidden/>
    <w:rsid w:val="003B18D2"/>
    <w:rPr>
      <w:spacing w:val="4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B18D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B18D2"/>
    <w:rPr>
      <w:spacing w:val="4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3B18D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B18D2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3B18D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18D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B18D2"/>
    <w:rPr>
      <w:vertAlign w:val="superscript"/>
    </w:rPr>
  </w:style>
  <w:style w:type="table" w:styleId="GridTable1Light">
    <w:name w:val="Grid Table 1 Light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3B18D2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8D2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8D2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345"/>
    <w:rPr>
      <w:rFonts w:asciiTheme="majorHAnsi" w:eastAsiaTheme="majorEastAsia" w:hAnsiTheme="majorHAnsi" w:cstheme="majorBidi"/>
      <w:b/>
      <w:color w:val="365F91" w:themeColor="accent1" w:themeShade="BF"/>
      <w:spacing w:val="4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3B18D2"/>
  </w:style>
  <w:style w:type="paragraph" w:styleId="HTMLAddress">
    <w:name w:val="HTML Address"/>
    <w:basedOn w:val="Normal"/>
    <w:link w:val="HTMLAddressChar"/>
    <w:uiPriority w:val="99"/>
    <w:semiHidden/>
    <w:unhideWhenUsed/>
    <w:rsid w:val="003B18D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B18D2"/>
    <w:rPr>
      <w:i/>
      <w:iCs/>
      <w:spacing w:val="4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3B18D2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B18D2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B18D2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3B18D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B18D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B18D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B18D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B18D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B18D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B18D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B18D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B18D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B18D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B18D2"/>
  </w:style>
  <w:style w:type="paragraph" w:styleId="List">
    <w:name w:val="List"/>
    <w:basedOn w:val="Normal"/>
    <w:uiPriority w:val="99"/>
    <w:semiHidden/>
    <w:unhideWhenUsed/>
    <w:rsid w:val="003B18D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B18D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B18D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B18D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B18D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B18D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B18D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B18D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B18D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B18D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B18D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B18D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B18D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B18D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B18D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B18D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B18D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B18D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B18D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B18D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B18D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-Accent1">
    <w:name w:val="List Table 5 Dark Accent 1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3B18D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B18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B18D2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B18D2"/>
    <w:pPr>
      <w:spacing w:line="240" w:lineRule="auto"/>
    </w:pPr>
    <w:rPr>
      <w:spacing w:val="4"/>
      <w:szCs w:val="20"/>
    </w:rPr>
  </w:style>
  <w:style w:type="paragraph" w:styleId="NormalWeb">
    <w:name w:val="Normal (Web)"/>
    <w:basedOn w:val="Normal"/>
    <w:uiPriority w:val="99"/>
    <w:semiHidden/>
    <w:unhideWhenUsed/>
    <w:rsid w:val="003B18D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B18D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B18D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B18D2"/>
    <w:rPr>
      <w:spacing w:val="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B18D2"/>
  </w:style>
  <w:style w:type="table" w:styleId="PlainTable1">
    <w:name w:val="Plain Table 1"/>
    <w:basedOn w:val="TableNormal"/>
    <w:uiPriority w:val="41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3B18D2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3B18D2"/>
    <w:rPr>
      <w:spacing w:val="4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3B18D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3B18D2"/>
    <w:rPr>
      <w:spacing w:val="4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3B18D2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3B18D2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B18D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B18D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B18D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B18D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B18D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B18D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B18D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B18D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B18D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B18D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B18D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B18D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B18D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B18D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B18D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B18D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B18D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B18D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B18D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B18D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B18D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B18D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B18D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B18D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B18D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B18D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B18D2"/>
  </w:style>
  <w:style w:type="table" w:styleId="TableProfessional">
    <w:name w:val="Table Professional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B18D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B18D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B18D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B18D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B1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B18D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B18D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B18D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B18D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18D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B18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B18D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B18D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B18D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B18D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B18D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B18D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B18D2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pil%20Sharma\AppData\Roaming\Microsoft\Templates\Applicant's%20interview%20notes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Applicant's interview notes form.dotx</Template>
  <TotalTime>106</TotalTime>
  <Pages>38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Kapil Sharma</dc:creator>
  <cp:lastModifiedBy>Suraj Vishwakarma</cp:lastModifiedBy>
  <cp:revision>66</cp:revision>
  <dcterms:created xsi:type="dcterms:W3CDTF">2022-07-11T05:12:00Z</dcterms:created>
  <dcterms:modified xsi:type="dcterms:W3CDTF">2023-10-01T19:33:00Z</dcterms:modified>
</cp:coreProperties>
</file>